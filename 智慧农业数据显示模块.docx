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智慧农业数据显示模块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智慧农业数据显示要求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分模块类型数据实时展示在网页上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数据呈现方式为曲线方式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按照日期查找数据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实现功能界面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界面如图所示</w:t>
      </w:r>
    </w:p>
    <w:p>
      <w:pPr>
        <w:numPr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73675" cy="24282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4390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采用的技术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搭建的环境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服务器：Wisdoms 10 +nginx/1.12.2+PHP/7.2.6+mysql8.0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所用的框架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后端框架：ThinkPHP5.0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前端框架：echarts.js+jquery3.3.1.js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太多了，已上传到GitHub！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实现功能有限，未实现关于数据实时显示的功能！接下来将把网页做成一个电脑软件，智慧果园系统！加油！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B9EA4"/>
    <w:multiLevelType w:val="singleLevel"/>
    <w:tmpl w:val="AEDB9E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4BBE6D"/>
    <w:multiLevelType w:val="singleLevel"/>
    <w:tmpl w:val="0E4BBE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D923A62"/>
    <w:multiLevelType w:val="singleLevel"/>
    <w:tmpl w:val="6D923A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A6D1A"/>
    <w:rsid w:val="680A6D1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gso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2018-11-27T12:29:00Z</dcterms:created>
  <dc:creator>Je t'aime. 손혜주.</dc:creator>
  <cp:lastModifiedBy>Je t'aime. 손혜주.</cp:lastModifiedBy>
  <dcterms:modified xsi:type="dcterms:W3CDTF">2018-11-27T13:25:10Z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